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46EE0C9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C57AAB7" w14:textId="3AC5586F" w:rsidR="00692703" w:rsidRPr="002111A7" w:rsidRDefault="002111A7" w:rsidP="00913946">
            <w:pPr>
              <w:pStyle w:val="Title"/>
              <w:rPr>
                <w:sz w:val="60"/>
                <w:szCs w:val="60"/>
              </w:rPr>
            </w:pPr>
            <w:r w:rsidRPr="000900A1">
              <w:rPr>
                <w:b/>
                <w:iCs/>
                <w:noProof/>
                <w:color w:val="262626" w:themeColor="text1" w:themeTint="D9"/>
                <w:sz w:val="60"/>
                <w:szCs w:val="60"/>
              </w:rPr>
              <w:drawing>
                <wp:anchor distT="0" distB="0" distL="114300" distR="114300" simplePos="0" relativeHeight="251658240" behindDoc="0" locked="0" layoutInCell="1" allowOverlap="1" wp14:anchorId="476A71B7" wp14:editId="6EB5F0E8">
                  <wp:simplePos x="0" y="0"/>
                  <wp:positionH relativeFrom="column">
                    <wp:posOffset>5943600</wp:posOffset>
                  </wp:positionH>
                  <wp:positionV relativeFrom="paragraph">
                    <wp:posOffset>-488950</wp:posOffset>
                  </wp:positionV>
                  <wp:extent cx="1320800" cy="1677035"/>
                  <wp:effectExtent l="19050" t="19050" r="12700" b="18415"/>
                  <wp:wrapNone/>
                  <wp:docPr id="1" name="Picture 1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hon-im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677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420F" w:rsidRPr="000900A1">
              <w:rPr>
                <w:b/>
                <w:sz w:val="60"/>
                <w:szCs w:val="60"/>
              </w:rPr>
              <w:t>Ching</w:t>
            </w:r>
            <w:r w:rsidR="00692703" w:rsidRPr="002111A7">
              <w:rPr>
                <w:sz w:val="60"/>
                <w:szCs w:val="60"/>
              </w:rPr>
              <w:t xml:space="preserve"> </w:t>
            </w:r>
            <w:r w:rsidR="0048420F" w:rsidRPr="002111A7">
              <w:rPr>
                <w:rStyle w:val="IntenseEmphasis"/>
                <w:sz w:val="60"/>
                <w:szCs w:val="60"/>
              </w:rPr>
              <w:t>Cheng kang</w:t>
            </w:r>
          </w:p>
          <w:p w14:paraId="46F83C11" w14:textId="77777777" w:rsidR="002111A7" w:rsidRDefault="0048420F" w:rsidP="00913946">
            <w:pPr>
              <w:pStyle w:val="ContactInfo"/>
            </w:pPr>
            <w:r w:rsidRPr="0048420F">
              <w:t xml:space="preserve">Jalan Jalil Perkasa 19, Bukit Jalil, 57000 Kuala Lumpur, </w:t>
            </w:r>
          </w:p>
          <w:p w14:paraId="5A3D125C" w14:textId="1EE04E22" w:rsidR="00692703" w:rsidRPr="00CF1A49" w:rsidRDefault="00692703" w:rsidP="00913946">
            <w:pPr>
              <w:pStyle w:val="ContactInfo"/>
            </w:pPr>
            <w:r w:rsidRPr="00CF1A49">
              <w:t xml:space="preserve"> </w:t>
            </w:r>
            <w:r w:rsidR="0048420F">
              <w:t>0127067086</w:t>
            </w:r>
          </w:p>
          <w:p w14:paraId="73F63221" w14:textId="1133C6E2" w:rsidR="00692703" w:rsidRPr="00CF1A49" w:rsidRDefault="0048420F" w:rsidP="00913946">
            <w:pPr>
              <w:pStyle w:val="ContactInfoEmphasis"/>
            </w:pPr>
            <w:r>
              <w:t>TP051436@mail.apu.edu.m</w:t>
            </w:r>
            <w:r w:rsidR="00AF33ED">
              <w:t>y</w:t>
            </w:r>
            <w:bookmarkStart w:id="0" w:name="_GoBack"/>
            <w:bookmarkEnd w:id="0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248CC73ADB8459CAE8F1459499FFBD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170297">
              <w:t>www.c</w:t>
            </w:r>
            <w:r>
              <w:t>hengkang.Synology.</w:t>
            </w:r>
            <w:r w:rsidRPr="00A937E1">
              <w:rPr>
                <w:noProof/>
              </w:rPr>
              <w:t>me</w:t>
            </w:r>
          </w:p>
        </w:tc>
      </w:tr>
      <w:tr w:rsidR="009571D8" w:rsidRPr="00CF1A49" w14:paraId="35F4B2F6" w14:textId="77777777" w:rsidTr="00692703">
        <w:tc>
          <w:tcPr>
            <w:tcW w:w="9360" w:type="dxa"/>
            <w:tcMar>
              <w:top w:w="432" w:type="dxa"/>
            </w:tcMar>
          </w:tcPr>
          <w:p w14:paraId="35667073" w14:textId="37F09B12" w:rsidR="001755A8" w:rsidRPr="00CF1A49" w:rsidRDefault="0048420F" w:rsidP="00913946">
            <w:r>
              <w:t xml:space="preserve">The objective </w:t>
            </w:r>
            <w:r w:rsidR="00A937E1">
              <w:t xml:space="preserve">of </w:t>
            </w:r>
            <w:r w:rsidR="00A937E1" w:rsidRPr="00A937E1">
              <w:rPr>
                <w:noProof/>
              </w:rPr>
              <w:t>this</w:t>
            </w:r>
            <w:r w:rsidRPr="00A937E1">
              <w:rPr>
                <w:noProof/>
              </w:rPr>
              <w:t xml:space="preserve"> CV</w:t>
            </w:r>
            <w:r>
              <w:t xml:space="preserve"> to </w:t>
            </w:r>
            <w:r w:rsidRPr="00A937E1">
              <w:rPr>
                <w:noProof/>
              </w:rPr>
              <w:t>your</w:t>
            </w:r>
            <w:r>
              <w:t xml:space="preserve"> company is that </w:t>
            </w:r>
            <w:r w:rsidRPr="00A937E1">
              <w:rPr>
                <w:noProof/>
              </w:rPr>
              <w:t>I</w:t>
            </w:r>
            <w:r>
              <w:t xml:space="preserve"> hoped </w:t>
            </w:r>
            <w:r w:rsidRPr="00A937E1">
              <w:rPr>
                <w:noProof/>
              </w:rPr>
              <w:t>I</w:t>
            </w:r>
            <w:r>
              <w:t xml:space="preserve"> </w:t>
            </w:r>
            <w:r w:rsidRPr="00A937E1">
              <w:rPr>
                <w:noProof/>
              </w:rPr>
              <w:t>c</w:t>
            </w:r>
            <w:r w:rsidR="00A937E1">
              <w:rPr>
                <w:noProof/>
              </w:rPr>
              <w:t>ould</w:t>
            </w:r>
            <w:r>
              <w:t xml:space="preserve"> join </w:t>
            </w:r>
            <w:r w:rsidRPr="00A937E1">
              <w:rPr>
                <w:noProof/>
              </w:rPr>
              <w:t>your</w:t>
            </w:r>
            <w:r>
              <w:t xml:space="preserve"> team.</w:t>
            </w:r>
            <w:r w:rsidR="007143EC">
              <w:t xml:space="preserve"> I </w:t>
            </w:r>
            <w:r w:rsidR="007143EC" w:rsidRPr="007143EC">
              <w:rPr>
                <w:noProof/>
              </w:rPr>
              <w:t>strongly agree</w:t>
            </w:r>
            <w:r w:rsidR="007143EC">
              <w:t xml:space="preserve"> Dutch Lady mission which is </w:t>
            </w:r>
            <w:r w:rsidR="007143EC" w:rsidRPr="007143EC">
              <w:t>Helping Malaysians move forward in life with trusted dairy nutrition</w:t>
            </w:r>
            <w:r w:rsidR="007143EC">
              <w:t xml:space="preserve"> because I </w:t>
            </w:r>
            <w:r w:rsidR="007143EC" w:rsidRPr="007143EC">
              <w:rPr>
                <w:noProof/>
              </w:rPr>
              <w:t>strongly pay</w:t>
            </w:r>
            <w:r w:rsidR="007143EC">
              <w:t xml:space="preserve"> attention to my daily nutrition intake.</w:t>
            </w:r>
          </w:p>
        </w:tc>
      </w:tr>
    </w:tbl>
    <w:p w14:paraId="07825047" w14:textId="0A8C1319" w:rsidR="004E01EB" w:rsidRPr="00CF1A49" w:rsidRDefault="00AF33E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8B475782C3E43A2B0A80D2C6DF18CD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1603DC94" w14:textId="77777777" w:rsidTr="00D66A52">
        <w:tc>
          <w:tcPr>
            <w:tcW w:w="9355" w:type="dxa"/>
          </w:tcPr>
          <w:p w14:paraId="2D4E5D28" w14:textId="046AD55E" w:rsidR="001D0BF1" w:rsidRPr="00CF1A49" w:rsidRDefault="00345489" w:rsidP="001D0BF1">
            <w:pPr>
              <w:pStyle w:val="Heading3"/>
              <w:outlineLvl w:val="2"/>
            </w:pPr>
            <w:r>
              <w:rPr>
                <w:rFonts w:hint="eastAsia"/>
                <w:lang w:eastAsia="zh-CN"/>
              </w:rPr>
              <w:t>Jan</w:t>
            </w:r>
            <w:r>
              <w:t xml:space="preserve"> 2016</w:t>
            </w:r>
            <w:r w:rsidR="001D0BF1" w:rsidRPr="00CF1A49">
              <w:t xml:space="preserve"> – </w:t>
            </w:r>
            <w:r>
              <w:t>Nov 2017</w:t>
            </w:r>
          </w:p>
          <w:p w14:paraId="32588533" w14:textId="33FC2823" w:rsidR="001D0BF1" w:rsidRPr="00CF1A49" w:rsidRDefault="00345489" w:rsidP="001D0BF1">
            <w:pPr>
              <w:pStyle w:val="Heading2"/>
              <w:outlineLvl w:val="1"/>
            </w:pPr>
            <w:r>
              <w:rPr>
                <w:rFonts w:hint="eastAsia"/>
                <w:lang w:eastAsia="zh-CN"/>
              </w:rPr>
              <w:t>tech</w:t>
            </w:r>
            <w:r>
              <w:t xml:space="preserve">nical assistant &amp; </w:t>
            </w:r>
            <w:r w:rsidRPr="00A937E1">
              <w:rPr>
                <w:noProof/>
              </w:rPr>
              <w:t>Photographer</w:t>
            </w:r>
            <w:r w:rsidR="001D0BF1" w:rsidRPr="00A937E1">
              <w:rPr>
                <w:noProof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smk taman sutera</w:t>
            </w:r>
          </w:p>
          <w:p w14:paraId="08FABBD0" w14:textId="7AF86C67" w:rsidR="001E3120" w:rsidRPr="00CF1A49" w:rsidRDefault="00345489" w:rsidP="001D0BF1"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During this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period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,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am responsible for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maint</w:t>
            </w:r>
            <w:r w:rsid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aining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all of the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laptop</w:t>
            </w:r>
            <w:r w:rsid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to make sure the </w:t>
            </w:r>
            <w:r w:rsid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computer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is up to date by </w:t>
            </w:r>
            <w:r>
              <w:rPr>
                <w:rStyle w:val="Strong"/>
                <w:rFonts w:ascii="Arial" w:hAnsi="Arial" w:cs="Arial"/>
                <w:color w:val="888089"/>
                <w:sz w:val="20"/>
                <w:shd w:val="clear" w:color="auto" w:fill="FFFFFF"/>
              </w:rPr>
              <w:t>Windows Update, Virus Database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. In this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period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, </w:t>
            </w:r>
            <w:r w:rsid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also duty as a photographer to record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an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event in the school.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Eventually</w:t>
            </w:r>
            <w:r w:rsid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the photo </w:t>
            </w:r>
            <w:r w:rsid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take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is used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for School magazine in years of 2016</w:t>
            </w:r>
          </w:p>
        </w:tc>
      </w:tr>
      <w:tr w:rsidR="00F61DF9" w:rsidRPr="00CF1A49" w14:paraId="5D78C072" w14:textId="77777777" w:rsidTr="00F61DF9">
        <w:tc>
          <w:tcPr>
            <w:tcW w:w="9355" w:type="dxa"/>
            <w:tcMar>
              <w:top w:w="216" w:type="dxa"/>
            </w:tcMar>
          </w:tcPr>
          <w:p w14:paraId="2D31CE38" w14:textId="2D06E34C" w:rsidR="00F61DF9" w:rsidRPr="00CF1A49" w:rsidRDefault="00345489" w:rsidP="00F61DF9">
            <w:pPr>
              <w:pStyle w:val="Heading3"/>
              <w:outlineLvl w:val="2"/>
            </w:pPr>
            <w:r>
              <w:t>Nov 2017</w:t>
            </w:r>
            <w:r w:rsidR="00F61DF9" w:rsidRPr="00CF1A49">
              <w:t xml:space="preserve"> – </w:t>
            </w:r>
            <w:r>
              <w:t>till now</w:t>
            </w:r>
          </w:p>
          <w:p w14:paraId="6AC0F383" w14:textId="32072F30" w:rsidR="00F61DF9" w:rsidRPr="00CF1A49" w:rsidRDefault="00345489" w:rsidP="00F61DF9">
            <w:pPr>
              <w:pStyle w:val="Heading2"/>
              <w:outlineLvl w:val="1"/>
            </w:pPr>
            <w:r w:rsidRPr="00A937E1">
              <w:rPr>
                <w:noProof/>
              </w:rPr>
              <w:t>freelancer</w:t>
            </w:r>
            <w:r w:rsidR="00F61DF9" w:rsidRPr="00A937E1">
              <w:rPr>
                <w:noProof/>
              </w:rPr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various company</w:t>
            </w:r>
          </w:p>
          <w:p w14:paraId="074AD923" w14:textId="018C1682" w:rsidR="00F61DF9" w:rsidRDefault="00345489" w:rsidP="00F61DF9"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After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graduat</w:t>
            </w:r>
            <w:r w:rsidR="00A937E1"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ing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from secondary school, </w:t>
            </w:r>
            <w:r w:rsidRPr="00A937E1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start finding </w:t>
            </w:r>
            <w:r w:rsidR="007143EC"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a </w:t>
            </w:r>
            <w:r w:rsidRPr="007143EC">
              <w:rPr>
                <w:rFonts w:ascii="Arial" w:hAnsi="Arial" w:cs="Arial"/>
                <w:noProof/>
                <w:color w:val="888089"/>
                <w:sz w:val="20"/>
                <w:szCs w:val="20"/>
                <w:shd w:val="clear" w:color="auto" w:fill="FFFFFF"/>
              </w:rPr>
              <w:t>part-time</w:t>
            </w:r>
            <w:r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 xml:space="preserve"> job to make some extra money for livin</w:t>
            </w:r>
            <w:r w:rsidR="00A937E1">
              <w:rPr>
                <w:rFonts w:ascii="Arial" w:hAnsi="Arial" w:cs="Arial"/>
                <w:color w:val="888089"/>
                <w:sz w:val="20"/>
                <w:szCs w:val="20"/>
                <w:shd w:val="clear" w:color="auto" w:fill="FFFFFF"/>
              </w:rPr>
              <w:t>g.</w:t>
            </w:r>
          </w:p>
        </w:tc>
      </w:tr>
    </w:tbl>
    <w:sdt>
      <w:sdtPr>
        <w:alias w:val="Education:"/>
        <w:tag w:val="Education:"/>
        <w:id w:val="-1908763273"/>
        <w:placeholder>
          <w:docPart w:val="1C8F2CFA09DD4FD194C7792A00F955E5"/>
        </w:placeholder>
        <w:temporary/>
        <w:showingPlcHdr/>
        <w15:appearance w15:val="hidden"/>
      </w:sdtPr>
      <w:sdtEndPr/>
      <w:sdtContent>
        <w:p w14:paraId="7C7BC01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67153DAD" w14:textId="77777777" w:rsidTr="00D66A52">
        <w:tc>
          <w:tcPr>
            <w:tcW w:w="9355" w:type="dxa"/>
          </w:tcPr>
          <w:p w14:paraId="3285E530" w14:textId="7D133C15" w:rsidR="001D0BF1" w:rsidRPr="00CF1A49" w:rsidRDefault="00345489" w:rsidP="001D0BF1">
            <w:pPr>
              <w:pStyle w:val="Heading3"/>
              <w:outlineLvl w:val="2"/>
            </w:pPr>
            <w:r>
              <w:t>JAN</w:t>
            </w:r>
            <w:r w:rsidR="001D0BF1" w:rsidRPr="00CF1A49">
              <w:t xml:space="preserve"> </w:t>
            </w:r>
            <w:r>
              <w:t>2017</w:t>
            </w:r>
          </w:p>
          <w:p w14:paraId="55B63562" w14:textId="5D0FEDBE" w:rsidR="001D0BF1" w:rsidRPr="00CF1A49" w:rsidRDefault="00345489" w:rsidP="001D0BF1">
            <w:pPr>
              <w:pStyle w:val="Heading2"/>
              <w:outlineLvl w:val="1"/>
            </w:pPr>
            <w:r w:rsidRPr="00A937E1">
              <w:rPr>
                <w:noProof/>
              </w:rPr>
              <w:t>SPM</w:t>
            </w:r>
            <w:r w:rsidR="001D0BF1" w:rsidRPr="00A937E1">
              <w:rPr>
                <w:noProof/>
              </w:rPr>
              <w:t>,</w:t>
            </w:r>
            <w:r w:rsidR="001D0BF1" w:rsidRPr="00CF1A49">
              <w:t xml:space="preserve"> </w:t>
            </w:r>
            <w:r>
              <w:rPr>
                <w:b w:val="0"/>
                <w:bCs/>
                <w:i/>
                <w:iCs/>
                <w:color w:val="5B4C5C"/>
                <w:sz w:val="27"/>
                <w:szCs w:val="27"/>
              </w:rPr>
              <w:t>SMK Taman Sutera</w:t>
            </w:r>
          </w:p>
          <w:p w14:paraId="4A2ACD5D" w14:textId="1B224510" w:rsidR="007538DC" w:rsidRPr="00CF1A49" w:rsidRDefault="00345489" w:rsidP="007538DC">
            <w:r>
              <w:t xml:space="preserve">In short, </w:t>
            </w:r>
            <w:r w:rsidRPr="00A937E1">
              <w:rPr>
                <w:noProof/>
              </w:rPr>
              <w:t>I</w:t>
            </w:r>
            <w:r>
              <w:t xml:space="preserve"> get 2A, 2A-, 4B+ and 1 C for </w:t>
            </w:r>
            <w:r w:rsidRPr="00A937E1">
              <w:rPr>
                <w:noProof/>
              </w:rPr>
              <w:t>my</w:t>
            </w:r>
            <w:r>
              <w:t xml:space="preserve"> SPM result. Meanwhile, </w:t>
            </w:r>
            <w:r w:rsidRPr="00A937E1">
              <w:rPr>
                <w:noProof/>
              </w:rPr>
              <w:t>I</w:t>
            </w:r>
            <w:r>
              <w:t xml:space="preserve"> </w:t>
            </w:r>
            <w:r w:rsidRPr="00A937E1">
              <w:rPr>
                <w:noProof/>
              </w:rPr>
              <w:t>am awar</w:t>
            </w:r>
            <w:r w:rsidR="00A937E1" w:rsidRPr="00A937E1">
              <w:rPr>
                <w:noProof/>
              </w:rPr>
              <w:t>de</w:t>
            </w:r>
            <w:r w:rsidRPr="00A937E1">
              <w:rPr>
                <w:noProof/>
              </w:rPr>
              <w:t>d</w:t>
            </w:r>
            <w:r>
              <w:t xml:space="preserve"> by </w:t>
            </w:r>
            <w:r w:rsidR="00A937E1">
              <w:t xml:space="preserve">the </w:t>
            </w:r>
            <w:r w:rsidRPr="00A937E1">
              <w:rPr>
                <w:noProof/>
              </w:rPr>
              <w:t>school</w:t>
            </w:r>
            <w:r>
              <w:t xml:space="preserve"> which stated </w:t>
            </w:r>
            <w:r w:rsidRPr="00A937E1">
              <w:rPr>
                <w:noProof/>
              </w:rPr>
              <w:t>I</w:t>
            </w:r>
            <w:r>
              <w:t xml:space="preserve"> am the most contribute student to school </w:t>
            </w:r>
            <w:r w:rsidR="00A937E1">
              <w:rPr>
                <w:noProof/>
              </w:rPr>
              <w:t>in</w:t>
            </w:r>
            <w:r>
              <w:t xml:space="preserve"> the </w:t>
            </w:r>
            <w:r w:rsidRPr="00A937E1">
              <w:rPr>
                <w:noProof/>
              </w:rPr>
              <w:t>years.</w:t>
            </w:r>
          </w:p>
        </w:tc>
      </w:tr>
      <w:tr w:rsidR="00F61DF9" w:rsidRPr="00CF1A49" w14:paraId="45068CF8" w14:textId="77777777" w:rsidTr="00F61DF9">
        <w:tc>
          <w:tcPr>
            <w:tcW w:w="9355" w:type="dxa"/>
            <w:tcMar>
              <w:top w:w="216" w:type="dxa"/>
            </w:tcMar>
          </w:tcPr>
          <w:p w14:paraId="34EC0E55" w14:textId="19BA361D" w:rsidR="00F61DF9" w:rsidRPr="00CF1A49" w:rsidRDefault="00345489" w:rsidP="00F61DF9">
            <w:pPr>
              <w:pStyle w:val="Heading3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2020</w:t>
            </w:r>
          </w:p>
          <w:p w14:paraId="5EEEAFB7" w14:textId="452C13B0" w:rsidR="00F61DF9" w:rsidRPr="00CF1A49" w:rsidRDefault="00345489" w:rsidP="00F61DF9">
            <w:pPr>
              <w:pStyle w:val="Heading2"/>
              <w:outlineLvl w:val="1"/>
            </w:pPr>
            <w:r w:rsidRPr="00345489">
              <w:t>Diploma in Information &amp; Communication Technology with Specialism in Software Engineering</w:t>
            </w:r>
            <w:r w:rsidR="00F61DF9" w:rsidRPr="00CF1A49">
              <w:t xml:space="preserve">, </w:t>
            </w:r>
            <w:r w:rsidRPr="00345489">
              <w:rPr>
                <w:rStyle w:val="SubtleReference"/>
              </w:rPr>
              <w:t>Asia Pacific University of Technology &amp; Innovation</w:t>
            </w:r>
            <w:r>
              <w:rPr>
                <w:rStyle w:val="SubtleReference"/>
              </w:rPr>
              <w:t xml:space="preserve"> </w:t>
            </w:r>
            <w:r w:rsidR="000C1283">
              <w:rPr>
                <w:rStyle w:val="SubtleReference"/>
              </w:rPr>
              <w:t>(APU)</w:t>
            </w:r>
          </w:p>
          <w:p w14:paraId="05D7DB59" w14:textId="78AA3C96" w:rsidR="00F61DF9" w:rsidRDefault="000C1283" w:rsidP="00F61DF9">
            <w:r>
              <w:t xml:space="preserve">In short, </w:t>
            </w:r>
            <w:r w:rsidR="000D79CC">
              <w:t xml:space="preserve">the CGPA that </w:t>
            </w:r>
            <w:r w:rsidR="000D79CC" w:rsidRPr="00A937E1">
              <w:rPr>
                <w:noProof/>
              </w:rPr>
              <w:t>I</w:t>
            </w:r>
            <w:r w:rsidR="000D79CC">
              <w:t xml:space="preserve"> gain in this specific course is 3.8.</w:t>
            </w:r>
            <w:r>
              <w:t xml:space="preserve"> At the same </w:t>
            </w:r>
            <w:r w:rsidRPr="00A937E1">
              <w:rPr>
                <w:noProof/>
              </w:rPr>
              <w:t>time,</w:t>
            </w:r>
            <w:r>
              <w:t xml:space="preserve"> </w:t>
            </w:r>
            <w:r w:rsidRPr="00A937E1">
              <w:rPr>
                <w:noProof/>
              </w:rPr>
              <w:t>I</w:t>
            </w:r>
            <w:r>
              <w:t xml:space="preserve"> am very active in </w:t>
            </w:r>
            <w:r w:rsidR="00A937E1">
              <w:t xml:space="preserve">the </w:t>
            </w:r>
            <w:r w:rsidRPr="00A937E1">
              <w:rPr>
                <w:noProof/>
              </w:rPr>
              <w:t>curriculum</w:t>
            </w:r>
            <w:r>
              <w:t xml:space="preserve"> as Technical </w:t>
            </w:r>
            <w:r w:rsidRPr="00A937E1">
              <w:rPr>
                <w:noProof/>
              </w:rPr>
              <w:t>Assistant which</w:t>
            </w:r>
            <w:r w:rsidRPr="000C1283">
              <w:t xml:space="preserve"> </w:t>
            </w:r>
            <w:r>
              <w:t>give</w:t>
            </w:r>
            <w:r w:rsidRPr="000C1283">
              <w:t xml:space="preserve"> </w:t>
            </w:r>
            <w:r w:rsidRPr="00A937E1">
              <w:rPr>
                <w:noProof/>
              </w:rPr>
              <w:t>me</w:t>
            </w:r>
            <w:r w:rsidRPr="000C1283">
              <w:t xml:space="preserve"> </w:t>
            </w:r>
            <w:r w:rsidR="00A937E1">
              <w:rPr>
                <w:noProof/>
              </w:rPr>
              <w:t>much</w:t>
            </w:r>
            <w:r w:rsidRPr="000C1283">
              <w:t xml:space="preserve"> knowledge </w:t>
            </w:r>
            <w:r w:rsidR="00A937E1">
              <w:rPr>
                <w:noProof/>
              </w:rPr>
              <w:t>about</w:t>
            </w:r>
            <w:r w:rsidRPr="000C1283">
              <w:t xml:space="preserve"> </w:t>
            </w:r>
            <w:r w:rsidRPr="00A937E1">
              <w:rPr>
                <w:noProof/>
              </w:rPr>
              <w:t>troubleshoot</w:t>
            </w:r>
            <w:r w:rsidR="00A937E1">
              <w:rPr>
                <w:noProof/>
              </w:rPr>
              <w:t>ing</w:t>
            </w:r>
            <w:r w:rsidRPr="000C1283">
              <w:t xml:space="preserve"> a problem PC.</w:t>
            </w:r>
          </w:p>
        </w:tc>
      </w:tr>
    </w:tbl>
    <w:sdt>
      <w:sdtPr>
        <w:alias w:val="Skills:"/>
        <w:tag w:val="Skills:"/>
        <w:id w:val="-1392877668"/>
        <w:placeholder>
          <w:docPart w:val="1BEA5AC0BD534F9DBC487DA32F0B040E"/>
        </w:placeholder>
        <w:temporary/>
        <w:showingPlcHdr/>
        <w15:appearance w15:val="hidden"/>
      </w:sdtPr>
      <w:sdtEndPr/>
      <w:sdtContent>
        <w:p w14:paraId="275AE34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35BF274C" w14:textId="77777777" w:rsidTr="00CF1A49">
        <w:tc>
          <w:tcPr>
            <w:tcW w:w="4675" w:type="dxa"/>
          </w:tcPr>
          <w:p w14:paraId="64CEFFAD" w14:textId="625F4F7D" w:rsidR="001E3120" w:rsidRPr="006E1507" w:rsidRDefault="000C1283" w:rsidP="006E1507">
            <w:pPr>
              <w:pStyle w:val="ListBullet"/>
            </w:pPr>
            <w:r>
              <w:t xml:space="preserve">High knowledge in IT(Information Technology) field </w:t>
            </w:r>
          </w:p>
          <w:p w14:paraId="410A840E" w14:textId="733C3DBB" w:rsidR="001F4E6D" w:rsidRDefault="000C1283" w:rsidP="006E1507">
            <w:pPr>
              <w:pStyle w:val="ListBullet"/>
            </w:pPr>
            <w:r>
              <w:t xml:space="preserve">Speak </w:t>
            </w:r>
            <w:r w:rsidR="00A937E1">
              <w:rPr>
                <w:noProof/>
              </w:rPr>
              <w:t>four</w:t>
            </w:r>
            <w:r>
              <w:t xml:space="preserve"> language  *Accordingly </w:t>
            </w:r>
          </w:p>
          <w:p w14:paraId="74336F9A" w14:textId="3CFC5019" w:rsidR="000C1283" w:rsidRPr="006E1507" w:rsidRDefault="000C1283" w:rsidP="000C1283">
            <w:pPr>
              <w:pStyle w:val="ListBullet"/>
              <w:numPr>
                <w:ilvl w:val="1"/>
                <w:numId w:val="5"/>
              </w:numPr>
            </w:pPr>
            <w:r>
              <w:t>Mandarin, English, Malay, Japanese</w:t>
            </w:r>
          </w:p>
        </w:tc>
        <w:tc>
          <w:tcPr>
            <w:tcW w:w="4675" w:type="dxa"/>
            <w:tcMar>
              <w:left w:w="360" w:type="dxa"/>
            </w:tcMar>
          </w:tcPr>
          <w:p w14:paraId="744D6C64" w14:textId="717620B4" w:rsidR="003A0632" w:rsidRPr="006E1507" w:rsidRDefault="000C1283" w:rsidP="006E1507">
            <w:pPr>
              <w:pStyle w:val="ListBullet"/>
            </w:pPr>
            <w:r>
              <w:t xml:space="preserve">Punctual  </w:t>
            </w:r>
          </w:p>
          <w:p w14:paraId="5944257F" w14:textId="73EA23AA" w:rsidR="001E3120" w:rsidRPr="006E1507" w:rsidRDefault="00EF0458" w:rsidP="006E1507">
            <w:pPr>
              <w:pStyle w:val="ListBullet"/>
            </w:pPr>
            <w:r>
              <w:t>Willing</w:t>
            </w:r>
            <w:r w:rsidR="000C1283">
              <w:t xml:space="preserve"> to learn </w:t>
            </w:r>
          </w:p>
          <w:p w14:paraId="265F6C01" w14:textId="61E27FA0" w:rsidR="001E3120" w:rsidRPr="006E1507" w:rsidRDefault="001E1FE1" w:rsidP="006E1507">
            <w:pPr>
              <w:pStyle w:val="ListBullet"/>
            </w:pPr>
            <w:r>
              <w:rPr>
                <w:noProof/>
              </w:rPr>
              <w:t xml:space="preserve">Love </w:t>
            </w:r>
            <w:r w:rsidR="000C1283" w:rsidRPr="00A937E1">
              <w:rPr>
                <w:noProof/>
              </w:rPr>
              <w:t>Teamwork</w:t>
            </w:r>
            <w:r w:rsidR="000C1283">
              <w:t xml:space="preserve"> </w:t>
            </w:r>
          </w:p>
        </w:tc>
      </w:tr>
    </w:tbl>
    <w:sdt>
      <w:sdtPr>
        <w:alias w:val="Activities:"/>
        <w:tag w:val="Activities:"/>
        <w:id w:val="1223332893"/>
        <w:placeholder>
          <w:docPart w:val="DD047AF2681A4822A03CEEC05541C5E0"/>
        </w:placeholder>
        <w:temporary/>
        <w:showingPlcHdr/>
        <w15:appearance w15:val="hidden"/>
      </w:sdtPr>
      <w:sdtEndPr/>
      <w:sdtContent>
        <w:p w14:paraId="01536CA6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87BCE34" w14:textId="72EBF467" w:rsidR="00B51D1B" w:rsidRPr="006E1507" w:rsidRDefault="000C1283" w:rsidP="006E1507">
      <w:pPr>
        <w:rPr>
          <w:lang w:eastAsia="zh-CN"/>
        </w:rPr>
      </w:pPr>
      <w:r>
        <w:tab/>
        <w:t xml:space="preserve">The </w:t>
      </w:r>
      <w:r w:rsidR="007F242E">
        <w:t xml:space="preserve">experience when I was Technical Assistant teach me a lesson that </w:t>
      </w:r>
      <w:r w:rsidR="007F242E" w:rsidRPr="007F242E">
        <w:t>Philanthropy is the Basis for Happiness</w:t>
      </w:r>
      <w:r w:rsidR="007F242E">
        <w:t xml:space="preserve">, this </w:t>
      </w:r>
      <w:r w:rsidR="00A937E1" w:rsidRPr="00A937E1">
        <w:rPr>
          <w:noProof/>
        </w:rPr>
        <w:t>motivate</w:t>
      </w:r>
      <w:r w:rsidR="00A937E1">
        <w:rPr>
          <w:noProof/>
        </w:rPr>
        <w:t>s</w:t>
      </w:r>
      <w:r w:rsidR="007F242E">
        <w:t xml:space="preserve"> me to become </w:t>
      </w:r>
      <w:r w:rsidR="00A937E1">
        <w:t xml:space="preserve">a </w:t>
      </w:r>
      <w:r w:rsidR="007F242E" w:rsidRPr="00A937E1">
        <w:rPr>
          <w:noProof/>
        </w:rPr>
        <w:t>more</w:t>
      </w:r>
      <w:r w:rsidR="007F242E">
        <w:t xml:space="preserve"> helpful person while someone need help</w:t>
      </w:r>
      <w:r w:rsidR="007143EC">
        <w:t>.</w:t>
      </w:r>
    </w:p>
    <w:sectPr w:rsidR="00B51D1B" w:rsidRPr="006E1507" w:rsidSect="000D79CC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BC5AC" w14:textId="77777777" w:rsidR="00AB4AD5" w:rsidRDefault="00AB4AD5" w:rsidP="0068194B">
      <w:r>
        <w:separator/>
      </w:r>
    </w:p>
    <w:p w14:paraId="27AB51EB" w14:textId="77777777" w:rsidR="00AB4AD5" w:rsidRDefault="00AB4AD5"/>
    <w:p w14:paraId="72727691" w14:textId="77777777" w:rsidR="00AB4AD5" w:rsidRDefault="00AB4AD5"/>
  </w:endnote>
  <w:endnote w:type="continuationSeparator" w:id="0">
    <w:p w14:paraId="0123526E" w14:textId="77777777" w:rsidR="00AB4AD5" w:rsidRDefault="00AB4AD5" w:rsidP="0068194B">
      <w:r>
        <w:continuationSeparator/>
      </w:r>
    </w:p>
    <w:p w14:paraId="431DEDF9" w14:textId="77777777" w:rsidR="00AB4AD5" w:rsidRDefault="00AB4AD5"/>
    <w:p w14:paraId="6E3F4325" w14:textId="77777777" w:rsidR="00AB4AD5" w:rsidRDefault="00AB4A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3E70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D23EB" w14:textId="77777777" w:rsidR="00AB4AD5" w:rsidRDefault="00AB4AD5" w:rsidP="0068194B">
      <w:r>
        <w:separator/>
      </w:r>
    </w:p>
    <w:p w14:paraId="19F7B5DB" w14:textId="77777777" w:rsidR="00AB4AD5" w:rsidRDefault="00AB4AD5"/>
    <w:p w14:paraId="4F0850F9" w14:textId="77777777" w:rsidR="00AB4AD5" w:rsidRDefault="00AB4AD5"/>
  </w:footnote>
  <w:footnote w:type="continuationSeparator" w:id="0">
    <w:p w14:paraId="50E792FA" w14:textId="77777777" w:rsidR="00AB4AD5" w:rsidRDefault="00AB4AD5" w:rsidP="0068194B">
      <w:r>
        <w:continuationSeparator/>
      </w:r>
    </w:p>
    <w:p w14:paraId="5EFE5F61" w14:textId="77777777" w:rsidR="00AB4AD5" w:rsidRDefault="00AB4AD5"/>
    <w:p w14:paraId="5F9DEEEB" w14:textId="77777777" w:rsidR="00AB4AD5" w:rsidRDefault="00AB4A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E43A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546E2B" wp14:editId="671346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79E185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0MjE0N7U0NDY1NTJT0lEKTi0uzszPAymwqAUAQDBUsiwAAAA="/>
  </w:docVars>
  <w:rsids>
    <w:rsidRoot w:val="0048420F"/>
    <w:rsid w:val="000001EF"/>
    <w:rsid w:val="00007322"/>
    <w:rsid w:val="00007728"/>
    <w:rsid w:val="00024584"/>
    <w:rsid w:val="00024730"/>
    <w:rsid w:val="00055E95"/>
    <w:rsid w:val="0007021F"/>
    <w:rsid w:val="000900A1"/>
    <w:rsid w:val="000B2BA5"/>
    <w:rsid w:val="000C1283"/>
    <w:rsid w:val="000D79CC"/>
    <w:rsid w:val="000F2F8C"/>
    <w:rsid w:val="0010006E"/>
    <w:rsid w:val="001045A8"/>
    <w:rsid w:val="00114A91"/>
    <w:rsid w:val="001427E1"/>
    <w:rsid w:val="00163668"/>
    <w:rsid w:val="00170297"/>
    <w:rsid w:val="00171566"/>
    <w:rsid w:val="00174676"/>
    <w:rsid w:val="001755A8"/>
    <w:rsid w:val="00184014"/>
    <w:rsid w:val="00192008"/>
    <w:rsid w:val="001C0E68"/>
    <w:rsid w:val="001C4B6F"/>
    <w:rsid w:val="001D0BF1"/>
    <w:rsid w:val="001E1FE1"/>
    <w:rsid w:val="001E3120"/>
    <w:rsid w:val="001E7E0C"/>
    <w:rsid w:val="001F0BB0"/>
    <w:rsid w:val="001F4E6D"/>
    <w:rsid w:val="001F6140"/>
    <w:rsid w:val="00203573"/>
    <w:rsid w:val="0020597D"/>
    <w:rsid w:val="002111A7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5489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20F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68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529B"/>
    <w:rsid w:val="00692703"/>
    <w:rsid w:val="006A1962"/>
    <w:rsid w:val="006B5D48"/>
    <w:rsid w:val="006B7D7B"/>
    <w:rsid w:val="006C1A5E"/>
    <w:rsid w:val="006E1507"/>
    <w:rsid w:val="00712D8B"/>
    <w:rsid w:val="007143EC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242E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421F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7E1"/>
    <w:rsid w:val="00A93A5D"/>
    <w:rsid w:val="00AB32F8"/>
    <w:rsid w:val="00AB4AD5"/>
    <w:rsid w:val="00AB610B"/>
    <w:rsid w:val="00AD360E"/>
    <w:rsid w:val="00AD40FB"/>
    <w:rsid w:val="00AD782D"/>
    <w:rsid w:val="00AE7650"/>
    <w:rsid w:val="00AF33ED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02E6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242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045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053116"/>
  <w15:chartTrackingRefBased/>
  <w15:docId w15:val="{9CCE3C8F-46D2-4A7E-881D-3AD7540B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345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Packages\Microsoft.Office.Desktop_8wekyb3d8bbwe\LocalCache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48CC73ADB8459CAE8F1459499F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5F619-EB0B-4D98-A7AA-2E17E4823F5F}"/>
      </w:docPartPr>
      <w:docPartBody>
        <w:p w:rsidR="00F30D7C" w:rsidRDefault="00BB354F">
          <w:pPr>
            <w:pStyle w:val="9248CC73ADB8459CAE8F1459499FFBDD"/>
          </w:pPr>
          <w:r w:rsidRPr="00CF1A49">
            <w:t>·</w:t>
          </w:r>
        </w:p>
      </w:docPartBody>
    </w:docPart>
    <w:docPart>
      <w:docPartPr>
        <w:name w:val="D8B475782C3E43A2B0A80D2C6DF18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DDB1B-EE09-48A4-8B77-C3EBE0343E1E}"/>
      </w:docPartPr>
      <w:docPartBody>
        <w:p w:rsidR="00F30D7C" w:rsidRDefault="00BB354F">
          <w:pPr>
            <w:pStyle w:val="D8B475782C3E43A2B0A80D2C6DF18CD2"/>
          </w:pPr>
          <w:r w:rsidRPr="00CF1A49">
            <w:t>Experience</w:t>
          </w:r>
        </w:p>
      </w:docPartBody>
    </w:docPart>
    <w:docPart>
      <w:docPartPr>
        <w:name w:val="1C8F2CFA09DD4FD194C7792A00F9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E9FDF-A352-4144-9DB1-9342D331DD00}"/>
      </w:docPartPr>
      <w:docPartBody>
        <w:p w:rsidR="00F30D7C" w:rsidRDefault="00BB354F">
          <w:pPr>
            <w:pStyle w:val="1C8F2CFA09DD4FD194C7792A00F955E5"/>
          </w:pPr>
          <w:r w:rsidRPr="00CF1A49">
            <w:t>Education</w:t>
          </w:r>
        </w:p>
      </w:docPartBody>
    </w:docPart>
    <w:docPart>
      <w:docPartPr>
        <w:name w:val="1BEA5AC0BD534F9DBC487DA32F0B0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97B73-B4C1-4816-93F4-D0EC6BECCE7A}"/>
      </w:docPartPr>
      <w:docPartBody>
        <w:p w:rsidR="00F30D7C" w:rsidRDefault="00BB354F">
          <w:pPr>
            <w:pStyle w:val="1BEA5AC0BD534F9DBC487DA32F0B040E"/>
          </w:pPr>
          <w:r w:rsidRPr="00CF1A49">
            <w:t>Skills</w:t>
          </w:r>
        </w:p>
      </w:docPartBody>
    </w:docPart>
    <w:docPart>
      <w:docPartPr>
        <w:name w:val="DD047AF2681A4822A03CEEC05541C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3C3A8-3916-4813-93B5-581742E995D4}"/>
      </w:docPartPr>
      <w:docPartBody>
        <w:p w:rsidR="00F30D7C" w:rsidRDefault="00BB354F">
          <w:pPr>
            <w:pStyle w:val="DD047AF2681A4822A03CEEC05541C5E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4F"/>
    <w:rsid w:val="00195774"/>
    <w:rsid w:val="00263BD5"/>
    <w:rsid w:val="00894FD8"/>
    <w:rsid w:val="00BA08CE"/>
    <w:rsid w:val="00BB354F"/>
    <w:rsid w:val="00F30D7C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5C1202F01C49778CA8DFEC86197295">
    <w:name w:val="C75C1202F01C49778CA8DFEC8619729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8E06C4FE5E47DCB9D3704CCC5853C3">
    <w:name w:val="508E06C4FE5E47DCB9D3704CCC5853C3"/>
  </w:style>
  <w:style w:type="paragraph" w:customStyle="1" w:styleId="D6E55C37D11E4608B2A7ECE366731A98">
    <w:name w:val="D6E55C37D11E4608B2A7ECE366731A98"/>
  </w:style>
  <w:style w:type="paragraph" w:customStyle="1" w:styleId="C2FECF6F9EDE4EBD87C5C56AB8C32310">
    <w:name w:val="C2FECF6F9EDE4EBD87C5C56AB8C32310"/>
  </w:style>
  <w:style w:type="paragraph" w:customStyle="1" w:styleId="6E3C5C911A7240AE857A1955B5C41F3F">
    <w:name w:val="6E3C5C911A7240AE857A1955B5C41F3F"/>
  </w:style>
  <w:style w:type="paragraph" w:customStyle="1" w:styleId="34DABF967CDA42EBB5AA534786EA8C57">
    <w:name w:val="34DABF967CDA42EBB5AA534786EA8C57"/>
  </w:style>
  <w:style w:type="paragraph" w:customStyle="1" w:styleId="9F5D518E83904C459BE423239391BF31">
    <w:name w:val="9F5D518E83904C459BE423239391BF31"/>
  </w:style>
  <w:style w:type="paragraph" w:customStyle="1" w:styleId="A5B2CFD28E56465F842957F26D0331FA">
    <w:name w:val="A5B2CFD28E56465F842957F26D0331FA"/>
  </w:style>
  <w:style w:type="paragraph" w:customStyle="1" w:styleId="9248CC73ADB8459CAE8F1459499FFBDD">
    <w:name w:val="9248CC73ADB8459CAE8F1459499FFBDD"/>
  </w:style>
  <w:style w:type="paragraph" w:customStyle="1" w:styleId="8EF7B4C336454FB39B28B45F1BF1BDF3">
    <w:name w:val="8EF7B4C336454FB39B28B45F1BF1BDF3"/>
  </w:style>
  <w:style w:type="paragraph" w:customStyle="1" w:styleId="57BE3167861E46D6B1C68066D50183B4">
    <w:name w:val="57BE3167861E46D6B1C68066D50183B4"/>
  </w:style>
  <w:style w:type="paragraph" w:customStyle="1" w:styleId="D8B475782C3E43A2B0A80D2C6DF18CD2">
    <w:name w:val="D8B475782C3E43A2B0A80D2C6DF18CD2"/>
  </w:style>
  <w:style w:type="paragraph" w:customStyle="1" w:styleId="B1FE916180B54E6AB630E11B7D263AA1">
    <w:name w:val="B1FE916180B54E6AB630E11B7D263AA1"/>
  </w:style>
  <w:style w:type="paragraph" w:customStyle="1" w:styleId="853FA9C6502647B0A048F647F94AE01F">
    <w:name w:val="853FA9C6502647B0A048F647F94AE01F"/>
  </w:style>
  <w:style w:type="paragraph" w:customStyle="1" w:styleId="DED499C32C924633900F6D65D5011DB7">
    <w:name w:val="DED499C32C924633900F6D65D5011DB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0A20FEF60234E18AF1608FEB8D82CD1">
    <w:name w:val="70A20FEF60234E18AF1608FEB8D82CD1"/>
  </w:style>
  <w:style w:type="paragraph" w:customStyle="1" w:styleId="048FF50FBBD84FC2B14242BF9AE3B358">
    <w:name w:val="048FF50FBBD84FC2B14242BF9AE3B358"/>
  </w:style>
  <w:style w:type="paragraph" w:customStyle="1" w:styleId="46601BC5DE514CCE814F7AD743214532">
    <w:name w:val="46601BC5DE514CCE814F7AD743214532"/>
  </w:style>
  <w:style w:type="paragraph" w:customStyle="1" w:styleId="A6ABA95780D84FCEB8448A65B40A932C">
    <w:name w:val="A6ABA95780D84FCEB8448A65B40A932C"/>
  </w:style>
  <w:style w:type="paragraph" w:customStyle="1" w:styleId="64D73AA47C4E476EB257B8A1F9EEF56B">
    <w:name w:val="64D73AA47C4E476EB257B8A1F9EEF56B"/>
  </w:style>
  <w:style w:type="paragraph" w:customStyle="1" w:styleId="BADDB637204540C4BC5137A97CAE2568">
    <w:name w:val="BADDB637204540C4BC5137A97CAE2568"/>
  </w:style>
  <w:style w:type="paragraph" w:customStyle="1" w:styleId="75EBDD0A1A5A44309C46D38081ED8A7F">
    <w:name w:val="75EBDD0A1A5A44309C46D38081ED8A7F"/>
  </w:style>
  <w:style w:type="paragraph" w:customStyle="1" w:styleId="1C8F2CFA09DD4FD194C7792A00F955E5">
    <w:name w:val="1C8F2CFA09DD4FD194C7792A00F955E5"/>
  </w:style>
  <w:style w:type="paragraph" w:customStyle="1" w:styleId="86751C6E3213497781975FA3488B4EF6">
    <w:name w:val="86751C6E3213497781975FA3488B4EF6"/>
  </w:style>
  <w:style w:type="paragraph" w:customStyle="1" w:styleId="50F0E9509D194413951B1DC599A16D96">
    <w:name w:val="50F0E9509D194413951B1DC599A16D96"/>
  </w:style>
  <w:style w:type="paragraph" w:customStyle="1" w:styleId="A04508946CD7481F978BF880688C8743">
    <w:name w:val="A04508946CD7481F978BF880688C8743"/>
  </w:style>
  <w:style w:type="paragraph" w:customStyle="1" w:styleId="2CC70B9383A44E38B34C73D9356D14FA">
    <w:name w:val="2CC70B9383A44E38B34C73D9356D14FA"/>
  </w:style>
  <w:style w:type="paragraph" w:customStyle="1" w:styleId="925E5492D00044E38105FC1296B6EED9">
    <w:name w:val="925E5492D00044E38105FC1296B6EED9"/>
  </w:style>
  <w:style w:type="paragraph" w:customStyle="1" w:styleId="DDF314D358B54D2FB6E318A1CACE37D8">
    <w:name w:val="DDF314D358B54D2FB6E318A1CACE37D8"/>
  </w:style>
  <w:style w:type="paragraph" w:customStyle="1" w:styleId="70CD1F594781400A8EBC1EC3E150E24D">
    <w:name w:val="70CD1F594781400A8EBC1EC3E150E24D"/>
  </w:style>
  <w:style w:type="paragraph" w:customStyle="1" w:styleId="7360F488322B4E7EB9A95D4852C0DB9D">
    <w:name w:val="7360F488322B4E7EB9A95D4852C0DB9D"/>
  </w:style>
  <w:style w:type="paragraph" w:customStyle="1" w:styleId="75332857CEF942A0ABABFFC01ED9A1E7">
    <w:name w:val="75332857CEF942A0ABABFFC01ED9A1E7"/>
  </w:style>
  <w:style w:type="paragraph" w:customStyle="1" w:styleId="A3CE40DB9542422190CB0C9ED1F94496">
    <w:name w:val="A3CE40DB9542422190CB0C9ED1F94496"/>
  </w:style>
  <w:style w:type="paragraph" w:customStyle="1" w:styleId="1BEA5AC0BD534F9DBC487DA32F0B040E">
    <w:name w:val="1BEA5AC0BD534F9DBC487DA32F0B040E"/>
  </w:style>
  <w:style w:type="paragraph" w:customStyle="1" w:styleId="5D614C3690CB4D0A8A3B13EA6C055AAB">
    <w:name w:val="5D614C3690CB4D0A8A3B13EA6C055AAB"/>
  </w:style>
  <w:style w:type="paragraph" w:customStyle="1" w:styleId="8CD50B974A4B465FABD19332818655AE">
    <w:name w:val="8CD50B974A4B465FABD19332818655AE"/>
  </w:style>
  <w:style w:type="paragraph" w:customStyle="1" w:styleId="0C4FA89418714AEDA9225221E298B56E">
    <w:name w:val="0C4FA89418714AEDA9225221E298B56E"/>
  </w:style>
  <w:style w:type="paragraph" w:customStyle="1" w:styleId="197E4A5962FF45D9AB0581570C97D6D9">
    <w:name w:val="197E4A5962FF45D9AB0581570C97D6D9"/>
  </w:style>
  <w:style w:type="paragraph" w:customStyle="1" w:styleId="45FF14A3904C452EB9AB020A274026E1">
    <w:name w:val="45FF14A3904C452EB9AB020A274026E1"/>
  </w:style>
  <w:style w:type="paragraph" w:customStyle="1" w:styleId="DD047AF2681A4822A03CEEC05541C5E0">
    <w:name w:val="DD047AF2681A4822A03CEEC05541C5E0"/>
  </w:style>
  <w:style w:type="paragraph" w:customStyle="1" w:styleId="77883228FA32484199BBD2D7F43D830C">
    <w:name w:val="77883228FA32484199BBD2D7F43D8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Kang Ching</dc:creator>
  <cp:keywords/>
  <dc:description/>
  <cp:lastModifiedBy>CHING CHENG KANG</cp:lastModifiedBy>
  <cp:revision>12</cp:revision>
  <cp:lastPrinted>2018-12-11T00:50:00Z</cp:lastPrinted>
  <dcterms:created xsi:type="dcterms:W3CDTF">2018-12-10T14:02:00Z</dcterms:created>
  <dcterms:modified xsi:type="dcterms:W3CDTF">2018-12-13T04:17:00Z</dcterms:modified>
  <cp:category/>
</cp:coreProperties>
</file>